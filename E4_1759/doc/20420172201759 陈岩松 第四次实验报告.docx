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74" w:rsidRDefault="00AC1E74" w:rsidP="00D5691D">
      <w:pPr>
        <w:pStyle w:val="ad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03893349" w:edGrp="everyone"/>
      <w:r w:rsidR="00A577EC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A577EC" w:rsidRPr="00A577EC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A577EC" w:rsidRPr="00A577EC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A577EC" w:rsidRPr="00A577EC">
        <w:rPr>
          <w:rFonts w:ascii="Times New Roman" w:hAnsi="Times New Roman" w:hint="eastAsia"/>
          <w:b/>
          <w:sz w:val="28"/>
          <w:szCs w:val="28"/>
          <w:u w:val="single"/>
        </w:rPr>
        <w:t>报文段并监听分析</w:t>
      </w:r>
      <w:r w:rsidR="00A577EC" w:rsidRPr="00A577EC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A577EC" w:rsidRPr="00A577EC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80389334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23048334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A577EC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22304833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86191704" w:edGrp="everyone"/>
      <w:r w:rsidR="00A577EC">
        <w:rPr>
          <w:rFonts w:ascii="Times New Roman" w:hAnsi="Times New Roman" w:hint="eastAsia"/>
          <w:b/>
          <w:sz w:val="28"/>
          <w:szCs w:val="28"/>
          <w:u w:val="single"/>
        </w:rPr>
        <w:t>陈岩松</w:t>
      </w:r>
      <w:permEnd w:id="98619170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45160153" w:edGrp="everyone"/>
      <w:r w:rsidR="00A577EC">
        <w:rPr>
          <w:rFonts w:ascii="Times New Roman" w:hAnsi="Times New Roman"/>
          <w:b/>
          <w:sz w:val="28"/>
          <w:szCs w:val="28"/>
          <w:u w:val="single"/>
        </w:rPr>
        <w:t>20420172201759</w:t>
      </w:r>
      <w:permEnd w:id="154516015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617324484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61732448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273496447" w:edGrp="everyone"/>
      <w:r w:rsidR="00A577EC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27349644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394292190" w:edGrp="everyone"/>
      <w:r w:rsidR="00A577EC">
        <w:rPr>
          <w:rFonts w:ascii="Times New Roman" w:hAnsi="Times New Roman" w:hint="eastAsia"/>
          <w:b/>
          <w:sz w:val="28"/>
          <w:szCs w:val="28"/>
          <w:u w:val="single"/>
        </w:rPr>
        <w:t>31</w:t>
      </w:r>
      <w:permEnd w:id="139429219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56817862" w:edGrp="everyone"/>
      <w:r w:rsidR="007463A1">
        <w:rPr>
          <w:b/>
          <w:sz w:val="28"/>
          <w:szCs w:val="28"/>
        </w:rPr>
        <w:t>20</w:t>
      </w:r>
      <w:permEnd w:id="456817862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075396089" w:edGrp="everyone"/>
      <w:r w:rsidR="00A577EC"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 xml:space="preserve"> </w:t>
      </w:r>
      <w:permEnd w:id="1075396089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28006564" w:edGrp="everyone"/>
      <w:r>
        <w:rPr>
          <w:rFonts w:hint="eastAsia"/>
          <w:b/>
          <w:sz w:val="28"/>
          <w:szCs w:val="28"/>
        </w:rPr>
        <w:t xml:space="preserve"> </w:t>
      </w:r>
      <w:r w:rsidR="00A577EC">
        <w:rPr>
          <w:rFonts w:hint="eastAsia"/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 xml:space="preserve"> </w:t>
      </w:r>
      <w:permEnd w:id="128006564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A577EC" w:rsidRPr="00A577EC" w:rsidRDefault="00A577EC" w:rsidP="00A577EC">
      <w:pPr>
        <w:pStyle w:val="1"/>
        <w:numPr>
          <w:ilvl w:val="0"/>
          <w:numId w:val="0"/>
        </w:numPr>
        <w:spacing w:before="240" w:after="240"/>
        <w:ind w:firstLine="425"/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</w:pPr>
      <w:permStart w:id="1349670025" w:edGrp="everyone"/>
      <w:r w:rsidRPr="00A577E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用</w:t>
      </w:r>
      <w:r w:rsidRPr="00A577E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577E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WinPCAP</w:t>
      </w:r>
      <w:proofErr w:type="spellEnd"/>
      <w:r w:rsidRPr="00A577E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A577E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监听并分析</w:t>
      </w:r>
      <w:r w:rsidRPr="00A577E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FTP </w:t>
      </w:r>
      <w:r w:rsidRPr="00A577E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协议并记录</w:t>
      </w:r>
      <w:r w:rsidRPr="00A577E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IP</w:t>
      </w:r>
      <w:r w:rsidRPr="00A577E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、用户名、密码和登陆是否成</w:t>
      </w:r>
      <w:r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功</w:t>
      </w:r>
    </w:p>
    <w:permEnd w:id="1349670025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A577EC" w:rsidP="00491B9C">
      <w:pPr>
        <w:pStyle w:val="a0"/>
        <w:spacing w:before="120" w:after="120"/>
        <w:ind w:firstLine="480"/>
      </w:pPr>
      <w:permStart w:id="1478523380" w:edGrp="everyone"/>
      <w:r>
        <w:t>W</w:t>
      </w:r>
      <w:r>
        <w:rPr>
          <w:rFonts w:hint="eastAsia"/>
        </w:rPr>
        <w:t>indows 10</w:t>
      </w:r>
      <w:proofErr w:type="gramStart"/>
      <w:r>
        <w:rPr>
          <w:rFonts w:hint="eastAsia"/>
        </w:rPr>
        <w:t>,C</w:t>
      </w:r>
      <w:proofErr w:type="gramEnd"/>
      <w:r>
        <w:rPr>
          <w:rFonts w:hint="eastAsia"/>
        </w:rPr>
        <w:t>++,Visual Studio 2019</w:t>
      </w:r>
    </w:p>
    <w:permEnd w:id="1478523380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B1646C" w:rsidRDefault="00B1646C" w:rsidP="00B1646C">
      <w:pPr>
        <w:ind w:firstLine="425"/>
        <w:rPr>
          <w:rFonts w:hint="eastAsia"/>
        </w:rPr>
      </w:pPr>
      <w:permStart w:id="473895990" w:edGrp="everyone"/>
      <w:r>
        <w:rPr>
          <w:rFonts w:hint="eastAsia"/>
        </w:rPr>
        <w:t>利用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ftp</w:t>
      </w:r>
      <w:r>
        <w:rPr>
          <w:rFonts w:hint="eastAsia"/>
        </w:rPr>
        <w:t>连接的消息，一共登录两次，第一次测试登录失败，第二次测试登录成功。验证了数据流的结构。</w:t>
      </w:r>
    </w:p>
    <w:p w:rsidR="00B1646C" w:rsidRDefault="00B1646C" w:rsidP="00B1646C">
      <w:pPr>
        <w:ind w:firstLine="425"/>
        <w:rPr>
          <w:rFonts w:hint="eastAsia"/>
        </w:rPr>
      </w:pPr>
    </w:p>
    <w:p w:rsidR="00B1646C" w:rsidRDefault="00B1646C" w:rsidP="00B1646C">
      <w:pPr>
        <w:ind w:firstLine="425"/>
        <w:rPr>
          <w:rFonts w:hint="eastAsia"/>
        </w:rPr>
      </w:pPr>
      <w:r>
        <w:rPr>
          <w:noProof/>
        </w:rPr>
        <w:drawing>
          <wp:inline distT="0" distB="0" distL="0" distR="0" wp14:anchorId="50C2CBFF" wp14:editId="5C18C98E">
            <wp:extent cx="54864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</w:p>
    <w:p w:rsid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</w:p>
    <w:p w:rsid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</w:p>
    <w:p w:rsid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</w:p>
    <w:p w:rsid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</w:p>
    <w:p w:rsid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</w:p>
    <w:p w:rsidR="00B1646C" w:rsidRP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lastRenderedPageBreak/>
        <w:t>选择本机网卡，测试登录学院的</w:t>
      </w:r>
      <w:r>
        <w:rPr>
          <w:rFonts w:hint="eastAsia"/>
        </w:rPr>
        <w:t>ftp</w:t>
      </w:r>
      <w:r>
        <w:rPr>
          <w:rFonts w:hint="eastAsia"/>
        </w:rPr>
        <w:t>服务器。</w:t>
      </w:r>
    </w:p>
    <w:p w:rsidR="00B1646C" w:rsidRDefault="00B1646C" w:rsidP="00B1646C">
      <w:pPr>
        <w:pStyle w:val="1"/>
        <w:numPr>
          <w:ilvl w:val="0"/>
          <w:numId w:val="0"/>
        </w:numPr>
        <w:spacing w:before="240" w:after="240"/>
        <w:ind w:firstLine="425"/>
        <w:rPr>
          <w:rFonts w:hint="eastAsia"/>
        </w:rPr>
      </w:pPr>
      <w:r>
        <w:rPr>
          <w:noProof/>
        </w:rPr>
        <w:drawing>
          <wp:inline distT="0" distB="0" distL="0" distR="0" wp14:anchorId="3DF93736" wp14:editId="1CC7D84E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格式化输出：</w:t>
      </w:r>
    </w:p>
    <w:p w:rsidR="00AE0796" w:rsidRP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5DEBD10" wp14:editId="06521F5E">
            <wp:extent cx="5486400" cy="2862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18" w:rsidRDefault="003B7418" w:rsidP="00B1646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将监听到的信息输出到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中</w:t>
      </w:r>
    </w:p>
    <w:p w:rsidR="003B7418" w:rsidRPr="00B1646C" w:rsidRDefault="003B7418" w:rsidP="00B1646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010EE7" wp14:editId="744FA481">
            <wp:extent cx="5486400" cy="1612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473895990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AE0796" w:rsidRPr="00AE0796" w:rsidRDefault="00AE0796" w:rsidP="00AE0796">
      <w:pPr>
        <w:pStyle w:val="a0"/>
        <w:spacing w:before="120" w:after="120"/>
        <w:ind w:firstLine="480"/>
        <w:rPr>
          <w:rFonts w:hint="eastAsia"/>
        </w:rPr>
      </w:pPr>
      <w:permStart w:id="1961578780" w:edGrp="everyone"/>
      <w:r>
        <w:rPr>
          <w:rFonts w:hint="eastAsia"/>
        </w:rPr>
        <w:t>使用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的监听程序有较为固定的格式，</w:t>
      </w:r>
      <w:r>
        <w:rPr>
          <w:rFonts w:hint="eastAsia"/>
        </w:rPr>
        <w:t>程序主要由官方库函数组成，只需配上对</w:t>
      </w:r>
      <w:r>
        <w:rPr>
          <w:rFonts w:hint="eastAsia"/>
        </w:rPr>
        <w:t>ftp</w:t>
      </w:r>
      <w:r>
        <w:rPr>
          <w:rFonts w:hint="eastAsia"/>
        </w:rPr>
        <w:t>协议数据的分解函数即可。</w:t>
      </w:r>
      <w:bookmarkStart w:id="0" w:name="_GoBack"/>
      <w:bookmarkEnd w:id="0"/>
    </w:p>
    <w:p w:rsidR="004F7E27" w:rsidRDefault="00A577EC" w:rsidP="004F7E27">
      <w:pPr>
        <w:pStyle w:val="a0"/>
        <w:spacing w:before="120" w:after="120"/>
        <w:ind w:firstLine="480"/>
      </w:pPr>
      <w:r>
        <w:rPr>
          <w:rFonts w:hint="eastAsia"/>
        </w:rPr>
        <w:t>这次实验基于实验三的基础再进行拓展，经过上一次实验的积累，</w:t>
      </w:r>
      <w:r w:rsidR="00AE0796">
        <w:rPr>
          <w:rFonts w:hint="eastAsia"/>
        </w:rPr>
        <w:t>这次实验进展较顺利。</w:t>
      </w:r>
    </w:p>
    <w:permEnd w:id="1961578780"/>
    <w:p w:rsidR="00D4081B" w:rsidRPr="00A577EC" w:rsidRDefault="00D4081B" w:rsidP="00A577EC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A577EC" w:rsidSect="00020260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FB3" w:rsidRDefault="007A6FB3" w:rsidP="007463A1">
      <w:r>
        <w:separator/>
      </w:r>
    </w:p>
  </w:endnote>
  <w:endnote w:type="continuationSeparator" w:id="0">
    <w:p w:rsidR="007A6FB3" w:rsidRDefault="007A6FB3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260" w:rsidRPr="00020260" w:rsidRDefault="00020260" w:rsidP="00020260">
    <w:pPr>
      <w:pStyle w:val="af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="00AE0796" w:rsidRPr="00AE0796">
      <w:rPr>
        <w:noProof/>
        <w:lang w:val="zh-CN"/>
      </w:rPr>
      <w:t>2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FB3" w:rsidRDefault="007A6FB3" w:rsidP="007463A1">
      <w:r>
        <w:separator/>
      </w:r>
    </w:p>
  </w:footnote>
  <w:footnote w:type="continuationSeparator" w:id="0">
    <w:p w:rsidR="007A6FB3" w:rsidRDefault="007A6FB3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EC"/>
    <w:rsid w:val="00020260"/>
    <w:rsid w:val="00097805"/>
    <w:rsid w:val="0011621D"/>
    <w:rsid w:val="001A5A3B"/>
    <w:rsid w:val="002122E7"/>
    <w:rsid w:val="00361E53"/>
    <w:rsid w:val="003B7418"/>
    <w:rsid w:val="003D6017"/>
    <w:rsid w:val="00454347"/>
    <w:rsid w:val="00491B9C"/>
    <w:rsid w:val="004F7E27"/>
    <w:rsid w:val="00542597"/>
    <w:rsid w:val="007463A1"/>
    <w:rsid w:val="007A6FB3"/>
    <w:rsid w:val="00892695"/>
    <w:rsid w:val="0097038D"/>
    <w:rsid w:val="00A577EC"/>
    <w:rsid w:val="00AC1E74"/>
    <w:rsid w:val="00AE0796"/>
    <w:rsid w:val="00B1646C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A577EC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A577EC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A577EC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A577EC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316;&#19994;lab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9FA8-D1F1-4A45-97EF-99EDF964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138</TotalTime>
  <Pages>4</Pages>
  <Words>69</Words>
  <Characters>397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alantic Jim</dc:creator>
  <cp:lastModifiedBy>alantic Jim</cp:lastModifiedBy>
  <cp:revision>1</cp:revision>
  <dcterms:created xsi:type="dcterms:W3CDTF">2020-03-31T11:44:00Z</dcterms:created>
  <dcterms:modified xsi:type="dcterms:W3CDTF">2020-03-31T14:02:00Z</dcterms:modified>
</cp:coreProperties>
</file>