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1E74" w:rsidRDefault="00AC1E74" w:rsidP="00D5691D">
      <w:pPr>
        <w:pStyle w:val="ad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40CB5899" wp14:editId="5412BC46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6DCDA956" wp14:editId="05E63544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E74" w:rsidRPr="00D4081B" w:rsidRDefault="007463A1" w:rsidP="00AC1E74">
      <w:pPr>
        <w:pStyle w:val="ae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:rsidR="00AC1E74" w:rsidRPr="00AC1E74" w:rsidRDefault="00AC1E74" w:rsidP="00AC1E74">
      <w:pPr>
        <w:pStyle w:val="ae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:rsidR="00AC1E74" w:rsidRDefault="00AC1E74" w:rsidP="00020260">
      <w:pPr>
        <w:spacing w:line="720" w:lineRule="auto"/>
      </w:pPr>
    </w:p>
    <w:p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788010352" w:edGrp="everyone"/>
      <w:r w:rsidR="00EA2709">
        <w:rPr>
          <w:rFonts w:ascii="Times New Roman" w:hAnsi="Times New Roman" w:hint="eastAsia"/>
          <w:b/>
          <w:sz w:val="28"/>
          <w:szCs w:val="28"/>
          <w:u w:val="single"/>
        </w:rPr>
        <w:t>实验七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r w:rsidR="00EA2709" w:rsidRPr="00EA2709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788010352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07693885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EA2709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307693885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429753529" w:edGrp="everyone"/>
      <w:r w:rsidR="006647CA">
        <w:rPr>
          <w:rFonts w:ascii="Times New Roman" w:hAnsi="Times New Roman" w:hint="eastAsia"/>
          <w:b/>
          <w:sz w:val="28"/>
          <w:szCs w:val="28"/>
          <w:u w:val="single"/>
        </w:rPr>
        <w:t>陈岩松</w:t>
      </w:r>
      <w:permEnd w:id="142975352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228211751" w:edGrp="everyone"/>
      <w:r w:rsidR="006647CA">
        <w:rPr>
          <w:rFonts w:ascii="Times New Roman" w:hAnsi="Times New Roman"/>
          <w:b/>
          <w:sz w:val="28"/>
          <w:szCs w:val="28"/>
          <w:u w:val="single"/>
        </w:rPr>
        <w:t>20420172201759</w:t>
      </w:r>
      <w:permEnd w:id="1228211751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691827002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691827002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901531627" w:edGrp="everyone"/>
      <w:r w:rsidR="00DF79F5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901531627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953624783" w:edGrp="everyone"/>
      <w:r w:rsidR="00DF79F5">
        <w:rPr>
          <w:rFonts w:ascii="Times New Roman" w:hAnsi="Times New Roman" w:hint="eastAsia"/>
          <w:b/>
          <w:sz w:val="28"/>
          <w:szCs w:val="28"/>
          <w:u w:val="single"/>
        </w:rPr>
        <w:t>16</w:t>
      </w:r>
      <w:permEnd w:id="953624783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081625492" w:edGrp="everyone"/>
      <w:r w:rsidR="007463A1">
        <w:rPr>
          <w:b/>
          <w:sz w:val="28"/>
          <w:szCs w:val="28"/>
        </w:rPr>
        <w:t>20</w:t>
      </w:r>
      <w:permEnd w:id="1081625492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934196487" w:edGrp="everyone"/>
      <w:r>
        <w:rPr>
          <w:rFonts w:hint="eastAsia"/>
          <w:b/>
          <w:sz w:val="28"/>
          <w:szCs w:val="28"/>
        </w:rPr>
        <w:t xml:space="preserve"> </w:t>
      </w:r>
      <w:r w:rsidR="00DF79F5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 </w:t>
      </w:r>
      <w:permEnd w:id="1934196487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112635064" w:edGrp="everyone"/>
      <w:r>
        <w:rPr>
          <w:rFonts w:hint="eastAsia"/>
          <w:b/>
          <w:sz w:val="28"/>
          <w:szCs w:val="28"/>
        </w:rPr>
        <w:t xml:space="preserve"> </w:t>
      </w:r>
      <w:r w:rsidR="00DF79F5">
        <w:rPr>
          <w:rFonts w:hint="eastAsia"/>
          <w:b/>
          <w:sz w:val="28"/>
          <w:szCs w:val="28"/>
        </w:rPr>
        <w:t>16</w:t>
      </w:r>
      <w:r>
        <w:rPr>
          <w:rFonts w:hint="eastAsia"/>
          <w:b/>
          <w:sz w:val="28"/>
          <w:szCs w:val="28"/>
        </w:rPr>
        <w:t xml:space="preserve"> </w:t>
      </w:r>
      <w:permEnd w:id="1112635064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:rsidR="00D328C3" w:rsidRPr="00D328C3" w:rsidRDefault="00DF79F5" w:rsidP="00D328C3">
      <w:pPr>
        <w:pStyle w:val="a0"/>
        <w:spacing w:before="120" w:after="120"/>
        <w:ind w:firstLine="480"/>
      </w:pPr>
      <w:permStart w:id="1603360592" w:edGrp="everyone"/>
      <w:r w:rsidRPr="00DF79F5">
        <w:rPr>
          <w:rFonts w:hint="eastAsia"/>
        </w:rPr>
        <w:t xml:space="preserve">Windows </w:t>
      </w:r>
      <w:r w:rsidRPr="00DF79F5">
        <w:rPr>
          <w:rFonts w:hint="eastAsia"/>
        </w:rPr>
        <w:t>或</w:t>
      </w:r>
      <w:r w:rsidRPr="00DF79F5">
        <w:rPr>
          <w:rFonts w:hint="eastAsia"/>
        </w:rPr>
        <w:t xml:space="preserve"> Linux </w:t>
      </w:r>
      <w:r w:rsidRPr="00DF79F5">
        <w:rPr>
          <w:rFonts w:hint="eastAsia"/>
        </w:rPr>
        <w:t>操作系统下，配置</w:t>
      </w:r>
      <w:r w:rsidRPr="00DF79F5">
        <w:rPr>
          <w:rFonts w:hint="eastAsia"/>
        </w:rPr>
        <w:t xml:space="preserve"> DNS</w:t>
      </w:r>
      <w:r w:rsidRPr="00DF79F5">
        <w:rPr>
          <w:rFonts w:hint="eastAsia"/>
        </w:rPr>
        <w:t>、</w:t>
      </w:r>
      <w:r w:rsidRPr="00DF79F5">
        <w:rPr>
          <w:rFonts w:hint="eastAsia"/>
        </w:rPr>
        <w:t>HTTP</w:t>
      </w:r>
      <w:r w:rsidRPr="00DF79F5">
        <w:rPr>
          <w:rFonts w:hint="eastAsia"/>
        </w:rPr>
        <w:t>、</w:t>
      </w:r>
      <w:r w:rsidRPr="00DF79F5">
        <w:rPr>
          <w:rFonts w:hint="eastAsia"/>
        </w:rPr>
        <w:t>FTP</w:t>
      </w:r>
      <w:r w:rsidRPr="00DF79F5">
        <w:rPr>
          <w:rFonts w:hint="eastAsia"/>
        </w:rPr>
        <w:t>、</w:t>
      </w:r>
      <w:r w:rsidRPr="00DF79F5">
        <w:rPr>
          <w:rFonts w:hint="eastAsia"/>
        </w:rPr>
        <w:t xml:space="preserve">SMTP </w:t>
      </w:r>
      <w:r w:rsidRPr="00DF79F5">
        <w:rPr>
          <w:rFonts w:hint="eastAsia"/>
        </w:rPr>
        <w:t>和</w:t>
      </w:r>
      <w:r>
        <w:rPr>
          <w:rFonts w:hint="eastAsia"/>
        </w:rPr>
        <w:t xml:space="preserve"> POP3</w:t>
      </w:r>
      <w:r>
        <w:rPr>
          <w:rFonts w:hint="eastAsia"/>
        </w:rPr>
        <w:t>，</w:t>
      </w:r>
      <w:r w:rsidRPr="00DF79F5">
        <w:rPr>
          <w:rFonts w:hint="eastAsia"/>
        </w:rPr>
        <w:t>IMAP</w:t>
      </w:r>
      <w:r w:rsidRPr="00DF79F5">
        <w:rPr>
          <w:rFonts w:hint="eastAsia"/>
        </w:rPr>
        <w:t>、虚拟主机、证书、搜索引擎等服务</w:t>
      </w:r>
    </w:p>
    <w:permEnd w:id="1603360592"/>
    <w:p w:rsidR="00491B9C" w:rsidRDefault="00491B9C" w:rsidP="00491B9C">
      <w:pPr>
        <w:pStyle w:val="1"/>
        <w:spacing w:before="240" w:after="240"/>
      </w:pPr>
      <w:r>
        <w:t>实验环境</w:t>
      </w:r>
    </w:p>
    <w:p w:rsidR="00491B9C" w:rsidRDefault="00DF79F5" w:rsidP="00491B9C">
      <w:pPr>
        <w:pStyle w:val="a0"/>
        <w:spacing w:before="120" w:after="120"/>
        <w:ind w:firstLine="480"/>
      </w:pPr>
      <w:permStart w:id="2070025810" w:edGrp="everyone"/>
      <w:proofErr w:type="spellStart"/>
      <w:r>
        <w:rPr>
          <w:rFonts w:hint="eastAsia"/>
        </w:rPr>
        <w:t>WindowServer</w:t>
      </w:r>
      <w:proofErr w:type="spellEnd"/>
      <w:r>
        <w:rPr>
          <w:rFonts w:hint="eastAsia"/>
        </w:rPr>
        <w:t xml:space="preserve"> 2012</w:t>
      </w:r>
      <w:r w:rsidR="00BA00D6">
        <w:rPr>
          <w:rFonts w:hint="eastAsia"/>
        </w:rPr>
        <w:t>，云服务器</w:t>
      </w:r>
    </w:p>
    <w:permEnd w:id="2070025810"/>
    <w:p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:rsidR="00BA00D6" w:rsidRDefault="00BA00D6" w:rsidP="00892695">
      <w:pPr>
        <w:pStyle w:val="a0"/>
        <w:spacing w:before="120" w:after="120"/>
        <w:ind w:firstLine="480"/>
        <w:rPr>
          <w:rFonts w:hint="eastAsia"/>
        </w:rPr>
      </w:pPr>
      <w:permStart w:id="1259405323" w:edGrp="everyone"/>
      <w:r>
        <w:t>1.</w:t>
      </w:r>
      <w:r>
        <w:rPr>
          <w:rFonts w:hint="eastAsia"/>
        </w:rPr>
        <w:t>DNS</w:t>
      </w:r>
      <w:r>
        <w:rPr>
          <w:rFonts w:hint="eastAsia"/>
        </w:rPr>
        <w:t>服务配置运行结果：</w:t>
      </w:r>
    </w:p>
    <w:p w:rsidR="00BA00D6" w:rsidRDefault="00BA00D6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690297E" wp14:editId="03949D3F">
            <wp:extent cx="5486400" cy="35185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D6" w:rsidRDefault="00BA00D6" w:rsidP="00BA00D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关键配置截图：</w:t>
      </w:r>
    </w:p>
    <w:p w:rsidR="00BA00D6" w:rsidRDefault="00BA00D6" w:rsidP="00BA00D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实验中需要分清填写哪个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BA00D6" w:rsidRPr="00BA00D6" w:rsidRDefault="00BA00D6" w:rsidP="00892695">
      <w:pPr>
        <w:pStyle w:val="a0"/>
        <w:spacing w:before="120" w:after="120"/>
        <w:ind w:firstLine="480"/>
        <w:rPr>
          <w:rFonts w:hint="eastAsia"/>
        </w:rPr>
      </w:pPr>
    </w:p>
    <w:p w:rsidR="00BA00D6" w:rsidRDefault="00BA00D6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611E86" wp14:editId="63DCF410">
            <wp:extent cx="4743694" cy="51628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51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D6" w:rsidRDefault="00BA00D6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8BED8B" wp14:editId="4924BE45">
            <wp:extent cx="5486400" cy="35185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89" w:rsidRDefault="00880889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2.HTTP</w:t>
      </w:r>
      <w:r>
        <w:rPr>
          <w:rFonts w:hint="eastAsia"/>
        </w:rPr>
        <w:t>服务器</w:t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搭建服务器：</w:t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1A42F91" wp14:editId="32C180A1">
            <wp:extent cx="5486400" cy="31324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89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身份验证：</w:t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7067BF" wp14:editId="2748DA43">
            <wp:extent cx="5486400" cy="3489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浏览测试：</w:t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0EA07F2" wp14:editId="1D3F8CF5">
            <wp:extent cx="5486400" cy="3295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启动与关闭：</w:t>
      </w:r>
    </w:p>
    <w:p w:rsidR="00496104" w:rsidRDefault="0049610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0F55C4" wp14:editId="295A13FA">
            <wp:extent cx="1962251" cy="9906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限制情况：</w:t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FBD1424" wp14:editId="13BA9D5F">
            <wp:extent cx="5486400" cy="3834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虚拟主机技术</w:t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绑定主机：</w:t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33F563" wp14:editId="5959D9CA">
            <wp:extent cx="5137414" cy="347362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  <w:noProof/>
        </w:rPr>
      </w:pPr>
      <w:r>
        <w:rPr>
          <w:rFonts w:hint="eastAsia"/>
          <w:noProof/>
        </w:rPr>
        <w:t>添加其他站点：</w:t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704F9C4" wp14:editId="44EEB6CF">
            <wp:extent cx="5486400" cy="38341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CC" w:rsidRDefault="00C644CC" w:rsidP="00892695">
      <w:pPr>
        <w:pStyle w:val="a0"/>
        <w:spacing w:before="120" w:after="120"/>
        <w:ind w:firstLine="480"/>
        <w:rPr>
          <w:rFonts w:hint="eastAsia"/>
        </w:rPr>
      </w:pPr>
    </w:p>
    <w:p w:rsidR="00BA00D6" w:rsidRDefault="00D11702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lastRenderedPageBreak/>
        <w:t>测试新站点和旧站点：</w:t>
      </w:r>
    </w:p>
    <w:p w:rsidR="00D11702" w:rsidRDefault="00D11702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4E7FE8A" wp14:editId="231CB7B8">
            <wp:extent cx="5486400" cy="21170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02" w:rsidRDefault="00D11702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FC0E18A" wp14:editId="459940DA">
            <wp:extent cx="5486400" cy="17100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02" w:rsidRDefault="00D11702" w:rsidP="00892695">
      <w:pPr>
        <w:pStyle w:val="a0"/>
        <w:spacing w:before="120" w:after="120"/>
        <w:ind w:firstLine="480"/>
        <w:rPr>
          <w:rFonts w:hint="eastAsia"/>
        </w:rPr>
      </w:pPr>
    </w:p>
    <w:p w:rsidR="00D11702" w:rsidRDefault="00D11702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4.BBS</w:t>
      </w:r>
      <w:r>
        <w:rPr>
          <w:rFonts w:hint="eastAsia"/>
        </w:rPr>
        <w:t>服务器</w:t>
      </w:r>
    </w:p>
    <w:p w:rsidR="00B63603" w:rsidRDefault="00B6360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安装动网：</w:t>
      </w:r>
    </w:p>
    <w:p w:rsidR="00B63603" w:rsidRDefault="00B6360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359BD3E" wp14:editId="44BDC964">
            <wp:extent cx="5486400" cy="25787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03" w:rsidRDefault="009C6948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lastRenderedPageBreak/>
        <w:t>启用父路径：</w:t>
      </w:r>
    </w:p>
    <w:p w:rsidR="009C6948" w:rsidRDefault="009C6948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D250C15" wp14:editId="0CCC9E06">
            <wp:extent cx="5486400" cy="37928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02" w:rsidRDefault="00B6360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FE3E150" wp14:editId="244787B1">
            <wp:extent cx="5486400" cy="25939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03" w:rsidRDefault="00B6360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安全站点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https</w:t>
      </w:r>
      <w:r>
        <w:rPr>
          <w:rFonts w:hint="eastAsia"/>
        </w:rPr>
        <w:t>站点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D400D7" wp14:editId="6F0E259D">
            <wp:extent cx="5486400" cy="5810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以下为申请证书：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DC933D" wp14:editId="5D79EB64">
            <wp:extent cx="5486400" cy="46875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证书内容：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E60C91" wp14:editId="6C386B3F">
            <wp:extent cx="5486400" cy="34372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证书详情：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CA056E" wp14:editId="613EED2E">
            <wp:extent cx="4559534" cy="60963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6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证书服务器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15E843" wp14:editId="6A983F50">
            <wp:extent cx="5486400" cy="3109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在页面</w:t>
      </w:r>
      <w:r w:rsidR="00663314">
        <w:rPr>
          <w:rFonts w:hint="eastAsia"/>
        </w:rPr>
        <w:t>右</w:t>
      </w:r>
      <w:r>
        <w:rPr>
          <w:rFonts w:hint="eastAsia"/>
        </w:rPr>
        <w:t>侧有相应的申请、通过、创建证书，同时可以在</w:t>
      </w:r>
      <w:r w:rsidR="00663314">
        <w:rPr>
          <w:rFonts w:hint="eastAsia"/>
        </w:rPr>
        <w:t>主视图中，对证书进行各种操作（导出、查看等）。</w:t>
      </w:r>
    </w:p>
    <w:p w:rsidR="00663314" w:rsidRDefault="00663314" w:rsidP="00892695">
      <w:pPr>
        <w:pStyle w:val="a0"/>
        <w:spacing w:before="120" w:after="120"/>
        <w:ind w:firstLine="480"/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方式申请证书：</w:t>
      </w:r>
    </w:p>
    <w:p w:rsidR="00663314" w:rsidRDefault="0066331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5070FAA" wp14:editId="79754E1A">
            <wp:extent cx="5486400" cy="14001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14" w:rsidRDefault="00663314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发现问题出自</w:t>
      </w:r>
      <w:r>
        <w:rPr>
          <w:rFonts w:hint="eastAsia"/>
        </w:rPr>
        <w:t>Windows server2012</w:t>
      </w:r>
      <w:r>
        <w:rPr>
          <w:rFonts w:hint="eastAsia"/>
        </w:rPr>
        <w:t>操作系统。</w:t>
      </w:r>
    </w:p>
    <w:p w:rsidR="00663314" w:rsidRDefault="00663314" w:rsidP="00892695">
      <w:pPr>
        <w:pStyle w:val="a0"/>
        <w:spacing w:before="120" w:after="120"/>
        <w:ind w:firstLine="480"/>
        <w:rPr>
          <w:rFonts w:hint="eastAsia"/>
        </w:rPr>
      </w:pPr>
      <w:proofErr w:type="gramStart"/>
      <w:r>
        <w:rPr>
          <w:rFonts w:hint="eastAsia"/>
        </w:rPr>
        <w:t>参考博客修改</w:t>
      </w:r>
      <w:proofErr w:type="gramEnd"/>
    </w:p>
    <w:p w:rsidR="00663314" w:rsidRDefault="00663314" w:rsidP="00892695">
      <w:pPr>
        <w:pStyle w:val="a0"/>
        <w:spacing w:before="120" w:after="120"/>
        <w:ind w:firstLine="480"/>
        <w:rPr>
          <w:rFonts w:hint="eastAsia"/>
        </w:rPr>
      </w:pPr>
      <w:hyperlink r:id="rId32" w:history="1">
        <w:r w:rsidRPr="00FD3389">
          <w:rPr>
            <w:rStyle w:val="afd"/>
          </w:rPr>
          <w:t>https://blog.csdn.net/shi5201/article/details/39719019</w:t>
        </w:r>
      </w:hyperlink>
    </w:p>
    <w:p w:rsidR="00944D91" w:rsidRDefault="00944D91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E71BA6" wp14:editId="5DC2F277">
            <wp:extent cx="5486400" cy="386207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F3" w:rsidRDefault="00C210F3" w:rsidP="00892695">
      <w:pPr>
        <w:pStyle w:val="a0"/>
        <w:spacing w:before="120" w:after="120"/>
        <w:ind w:firstLine="480"/>
        <w:rPr>
          <w:rFonts w:hint="eastAsia"/>
        </w:rPr>
      </w:pPr>
    </w:p>
    <w:p w:rsidR="00663314" w:rsidRDefault="00C210F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7.</w:t>
      </w:r>
      <w:r w:rsidR="005F56CD">
        <w:rPr>
          <w:rFonts w:hint="eastAsia"/>
        </w:rPr>
        <w:t>搜索引擎服务器</w:t>
      </w:r>
    </w:p>
    <w:p w:rsidR="005F56CD" w:rsidRDefault="005F56CD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在</w:t>
      </w:r>
      <w:r>
        <w:t>windows</w:t>
      </w:r>
      <w:r>
        <w:rPr>
          <w:rFonts w:hint="eastAsia"/>
        </w:rPr>
        <w:t xml:space="preserve"> server2012</w:t>
      </w:r>
      <w:r>
        <w:rPr>
          <w:rFonts w:hint="eastAsia"/>
        </w:rPr>
        <w:t>中将</w:t>
      </w:r>
      <w:proofErr w:type="spellStart"/>
      <w:r>
        <w:rPr>
          <w:rFonts w:hint="eastAsia"/>
        </w:rPr>
        <w:t>ssserver</w:t>
      </w:r>
      <w:proofErr w:type="spellEnd"/>
      <w:r>
        <w:rPr>
          <w:rFonts w:hint="eastAsia"/>
        </w:rPr>
        <w:t>服务器的功能放在</w:t>
      </w:r>
      <w:r>
        <w:rPr>
          <w:rFonts w:hint="eastAsia"/>
        </w:rPr>
        <w:t>web</w:t>
      </w:r>
      <w:r>
        <w:rPr>
          <w:rFonts w:hint="eastAsia"/>
        </w:rPr>
        <w:t>服务器下，去主页面增加</w:t>
      </w:r>
      <w:r>
        <w:rPr>
          <w:rFonts w:hint="eastAsia"/>
        </w:rPr>
        <w:t>web</w:t>
      </w:r>
      <w:r>
        <w:rPr>
          <w:rFonts w:hint="eastAsia"/>
        </w:rPr>
        <w:t>服务器相应的功能。</w:t>
      </w:r>
    </w:p>
    <w:p w:rsidR="005F56CD" w:rsidRDefault="005F56CD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7D45C0" wp14:editId="2001E3E9">
            <wp:extent cx="5486400" cy="35382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CD" w:rsidRDefault="00944D91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1C91133" wp14:editId="4C4C7414">
            <wp:extent cx="5486400" cy="35382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91" w:rsidRDefault="00944D91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之后的设置并未找到合适的做法，网络上也缺乏相关教程。</w:t>
      </w:r>
    </w:p>
    <w:p w:rsidR="000553AB" w:rsidRDefault="000553AB" w:rsidP="00892695">
      <w:pPr>
        <w:pStyle w:val="a0"/>
        <w:spacing w:before="120" w:after="120"/>
        <w:ind w:firstLine="480"/>
        <w:rPr>
          <w:rFonts w:hint="eastAsia"/>
        </w:rPr>
      </w:pPr>
    </w:p>
    <w:p w:rsidR="00B63603" w:rsidRDefault="00DA7C36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lastRenderedPageBreak/>
        <w:t>8.FTP</w:t>
      </w:r>
      <w:r>
        <w:rPr>
          <w:rFonts w:hint="eastAsia"/>
        </w:rPr>
        <w:t>服务器</w:t>
      </w:r>
    </w:p>
    <w:p w:rsidR="00130330" w:rsidRDefault="00130330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参考博客：</w:t>
      </w:r>
      <w:r w:rsidRPr="00130330">
        <w:t>https://blog.csdn.net/hayley_liu/article/details/77652155</w:t>
      </w:r>
    </w:p>
    <w:p w:rsidR="00130330" w:rsidRDefault="00DA7C36" w:rsidP="00130330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72D4BAB" wp14:editId="4FBCCC11">
            <wp:extent cx="5486400" cy="46602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4F" w:rsidRDefault="00D7414F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选择需要证书，并从证书服务器上取得一个证书，将其导入到计算机中</w:t>
      </w:r>
    </w:p>
    <w:p w:rsidR="00130330" w:rsidRDefault="00130330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7EF1B3" wp14:editId="4A0B4149">
            <wp:extent cx="5486400" cy="35928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4F" w:rsidRDefault="00D7414F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27A64F4" wp14:editId="1C7FA4EE">
            <wp:extent cx="977950" cy="10097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950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E3" w:rsidRDefault="00360AE3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（证书申请</w:t>
      </w:r>
    </w:p>
    <w:p w:rsidR="00360AE3" w:rsidRDefault="00360AE3" w:rsidP="00360AE3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C59009F" wp14:editId="0131F6BD">
            <wp:extent cx="5486400" cy="16700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360AE3" w:rsidRDefault="00360AE3" w:rsidP="00360AE3">
      <w:pPr>
        <w:spacing w:before="120" w:after="120"/>
        <w:rPr>
          <w:rFonts w:hint="eastAsia"/>
        </w:rPr>
      </w:pPr>
      <w:r>
        <w:rPr>
          <w:rFonts w:hint="eastAsia"/>
        </w:rPr>
        <w:t>FTP</w:t>
      </w:r>
      <w:r>
        <w:rPr>
          <w:rFonts w:hint="eastAsia"/>
        </w:rPr>
        <w:t>身份验证</w:t>
      </w:r>
    </w:p>
    <w:p w:rsidR="00360AE3" w:rsidRDefault="00360AE3" w:rsidP="00360AE3">
      <w:pPr>
        <w:spacing w:before="120" w:after="1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BB90CB" wp14:editId="2A02F7CF">
            <wp:extent cx="5486400" cy="15227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E3" w:rsidRDefault="00360AE3" w:rsidP="00360AE3">
      <w:pPr>
        <w:spacing w:before="120" w:after="120"/>
        <w:rPr>
          <w:rFonts w:hint="eastAsia"/>
        </w:rPr>
      </w:pPr>
      <w:r>
        <w:rPr>
          <w:rFonts w:hint="eastAsia"/>
        </w:rPr>
        <w:t>FTP</w:t>
      </w:r>
      <w:r>
        <w:rPr>
          <w:rFonts w:hint="eastAsia"/>
        </w:rPr>
        <w:t>登录：</w:t>
      </w:r>
    </w:p>
    <w:p w:rsidR="006777BD" w:rsidRDefault="00360AE3" w:rsidP="00360AE3">
      <w:pPr>
        <w:spacing w:before="120" w:after="120"/>
        <w:rPr>
          <w:rFonts w:hint="eastAsia"/>
        </w:rPr>
      </w:pPr>
      <w:r>
        <w:rPr>
          <w:noProof/>
        </w:rPr>
        <w:drawing>
          <wp:inline distT="0" distB="0" distL="0" distR="0" wp14:anchorId="03A311CD" wp14:editId="586651B4">
            <wp:extent cx="5486400" cy="353504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414F" w:rsidRDefault="00D7414F" w:rsidP="00892695">
      <w:pPr>
        <w:pStyle w:val="a0"/>
        <w:spacing w:before="120" w:after="120"/>
        <w:ind w:firstLine="480"/>
      </w:pPr>
    </w:p>
    <w:permEnd w:id="1259405323"/>
    <w:p w:rsidR="00D44FE3" w:rsidRDefault="00D44FE3" w:rsidP="00D44FE3">
      <w:pPr>
        <w:pStyle w:val="1"/>
        <w:spacing w:before="240" w:after="240"/>
      </w:pPr>
      <w:r>
        <w:rPr>
          <w:rFonts w:hint="eastAsia"/>
        </w:rPr>
        <w:t>实验总结</w:t>
      </w:r>
    </w:p>
    <w:p w:rsidR="00D4081B" w:rsidRPr="00D4081B" w:rsidRDefault="00786B89" w:rsidP="00DF79F5">
      <w:pPr>
        <w:pStyle w:val="a0"/>
        <w:spacing w:before="120" w:after="120"/>
        <w:ind w:firstLine="480"/>
        <w:rPr>
          <w:rFonts w:ascii="Times New Roman" w:eastAsia="楷体" w:hAnsi="Times New Roman"/>
          <w:b/>
          <w:bCs/>
          <w:color w:val="FF0000"/>
        </w:rPr>
      </w:pPr>
      <w:permStart w:id="1549411398" w:edGrp="everyone"/>
      <w:r>
        <w:rPr>
          <w:rFonts w:hint="eastAsia"/>
        </w:rPr>
        <w:t>学习</w:t>
      </w:r>
      <w:r w:rsidR="00DF79F5">
        <w:rPr>
          <w:rFonts w:hint="eastAsia"/>
        </w:rPr>
        <w:t>了服务器的几种功能搭建</w:t>
      </w:r>
      <w:permEnd w:id="1549411398"/>
    </w:p>
    <w:sectPr w:rsidR="00D4081B" w:rsidRPr="00D4081B" w:rsidSect="00020260">
      <w:headerReference w:type="default" r:id="rId42"/>
      <w:footerReference w:type="default" r:id="rId43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1519" w:rsidRDefault="00591519" w:rsidP="007463A1">
      <w:r>
        <w:separator/>
      </w:r>
    </w:p>
  </w:endnote>
  <w:endnote w:type="continuationSeparator" w:id="0">
    <w:p w:rsidR="00591519" w:rsidRDefault="00591519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0260" w:rsidRPr="00020260" w:rsidRDefault="00020260" w:rsidP="00020260">
    <w:pPr>
      <w:pStyle w:val="af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="003E3B78" w:rsidRPr="003E3B78">
      <w:rPr>
        <w:noProof/>
        <w:lang w:val="zh-CN"/>
      </w:rPr>
      <w:t>18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1519" w:rsidRDefault="00591519" w:rsidP="007463A1">
      <w:r>
        <w:separator/>
      </w:r>
    </w:p>
  </w:footnote>
  <w:footnote w:type="continuationSeparator" w:id="0">
    <w:p w:rsidR="00591519" w:rsidRDefault="00591519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7A96" w:rsidRDefault="00C07A96">
    <w:pPr>
      <w:pStyle w:val="afa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47CA"/>
    <w:rsid w:val="00020260"/>
    <w:rsid w:val="000553AB"/>
    <w:rsid w:val="00097805"/>
    <w:rsid w:val="0011621D"/>
    <w:rsid w:val="00130330"/>
    <w:rsid w:val="001A5A3B"/>
    <w:rsid w:val="002122E7"/>
    <w:rsid w:val="00360AE3"/>
    <w:rsid w:val="00361E53"/>
    <w:rsid w:val="003D6017"/>
    <w:rsid w:val="003E3B78"/>
    <w:rsid w:val="00454347"/>
    <w:rsid w:val="00491B9C"/>
    <w:rsid w:val="00496104"/>
    <w:rsid w:val="004F7E27"/>
    <w:rsid w:val="00542597"/>
    <w:rsid w:val="00591519"/>
    <w:rsid w:val="005F56CD"/>
    <w:rsid w:val="00663314"/>
    <w:rsid w:val="006647CA"/>
    <w:rsid w:val="006777BD"/>
    <w:rsid w:val="007463A1"/>
    <w:rsid w:val="00786B89"/>
    <w:rsid w:val="00880889"/>
    <w:rsid w:val="00892695"/>
    <w:rsid w:val="00944D91"/>
    <w:rsid w:val="0097038D"/>
    <w:rsid w:val="009C6948"/>
    <w:rsid w:val="00AC1E74"/>
    <w:rsid w:val="00B377AF"/>
    <w:rsid w:val="00B63603"/>
    <w:rsid w:val="00B71D0B"/>
    <w:rsid w:val="00BA00D6"/>
    <w:rsid w:val="00C049ED"/>
    <w:rsid w:val="00C07A96"/>
    <w:rsid w:val="00C210F3"/>
    <w:rsid w:val="00C644CC"/>
    <w:rsid w:val="00D11702"/>
    <w:rsid w:val="00D328C3"/>
    <w:rsid w:val="00D4081B"/>
    <w:rsid w:val="00D44FE3"/>
    <w:rsid w:val="00D452BA"/>
    <w:rsid w:val="00D5691D"/>
    <w:rsid w:val="00D60C06"/>
    <w:rsid w:val="00D7414F"/>
    <w:rsid w:val="00DA7C36"/>
    <w:rsid w:val="00DC75FE"/>
    <w:rsid w:val="00DF79F5"/>
    <w:rsid w:val="00EA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Char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Char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Char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Char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Char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Char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Char1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8">
    <w:name w:val="垂直标题"/>
    <w:basedOn w:val="a"/>
    <w:link w:val="Char2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2">
    <w:name w:val="垂直标题 Char"/>
    <w:link w:val="a8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9">
    <w:name w:val="表头题注"/>
    <w:basedOn w:val="a7"/>
    <w:link w:val="Char3"/>
    <w:qFormat/>
    <w:rsid w:val="00AC1E74"/>
    <w:pPr>
      <w:keepNext/>
      <w:spacing w:beforeLines="50" w:before="50" w:afterLines="0" w:after="0"/>
    </w:pPr>
  </w:style>
  <w:style w:type="character" w:customStyle="1" w:styleId="Char3">
    <w:name w:val="表头题注 Char"/>
    <w:basedOn w:val="Char1"/>
    <w:link w:val="a9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a">
    <w:name w:val="表格尾注"/>
    <w:basedOn w:val="a0"/>
    <w:link w:val="Char4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4">
    <w:name w:val="表格尾注 Char"/>
    <w:basedOn w:val="Char5"/>
    <w:link w:val="aa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Char5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6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6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b">
    <w:name w:val="列出段落 (不缩进)"/>
    <w:basedOn w:val="a0"/>
    <w:next w:val="a0"/>
    <w:link w:val="Char7"/>
    <w:qFormat/>
    <w:rsid w:val="00AC1E74"/>
    <w:pPr>
      <w:ind w:firstLineChars="0" w:firstLine="0"/>
    </w:pPr>
  </w:style>
  <w:style w:type="character" w:customStyle="1" w:styleId="Char7">
    <w:name w:val="列出段落 (不缩进) Char"/>
    <w:basedOn w:val="Char5"/>
    <w:link w:val="ab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c">
    <w:name w:val="封面日期和单位"/>
    <w:basedOn w:val="a"/>
    <w:link w:val="Char8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8">
    <w:name w:val="封面日期和单位 Char"/>
    <w:basedOn w:val="a1"/>
    <w:link w:val="ac"/>
    <w:rsid w:val="00AC1E74"/>
    <w:rPr>
      <w:rFonts w:ascii="仿宋_GB2312" w:eastAsia="仿宋_GB2312"/>
      <w:b/>
      <w:sz w:val="32"/>
      <w:szCs w:val="36"/>
    </w:rPr>
  </w:style>
  <w:style w:type="character" w:customStyle="1" w:styleId="1Char">
    <w:name w:val="标题 1 Char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Char">
    <w:name w:val="标题 2 Char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Char">
    <w:name w:val="标题 3 Char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Char">
    <w:name w:val="标题 4 Char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Char">
    <w:name w:val="标题 5 Char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Char">
    <w:name w:val="标题 6 Char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Char1">
    <w:name w:val="题注 Char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d">
    <w:name w:val="Title"/>
    <w:basedOn w:val="a"/>
    <w:next w:val="a"/>
    <w:link w:val="Char9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Char9">
    <w:name w:val="标题 Char"/>
    <w:link w:val="ad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e">
    <w:name w:val="Subtitle"/>
    <w:basedOn w:val="a"/>
    <w:next w:val="a"/>
    <w:link w:val="Chara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Chara">
    <w:name w:val="副标题 Char"/>
    <w:link w:val="ae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">
    <w:name w:val="Strong"/>
    <w:basedOn w:val="a1"/>
    <w:uiPriority w:val="22"/>
    <w:qFormat/>
    <w:rsid w:val="00AC1E74"/>
    <w:rPr>
      <w:b/>
      <w:bCs/>
      <w:color w:val="auto"/>
    </w:rPr>
  </w:style>
  <w:style w:type="character" w:styleId="af0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1">
    <w:name w:val="No Spacing"/>
    <w:basedOn w:val="a"/>
    <w:link w:val="Charb"/>
    <w:uiPriority w:val="1"/>
    <w:qFormat/>
    <w:rsid w:val="00AC1E74"/>
    <w:rPr>
      <w:szCs w:val="32"/>
    </w:rPr>
  </w:style>
  <w:style w:type="character" w:customStyle="1" w:styleId="Charb">
    <w:name w:val="无间隔 Char"/>
    <w:link w:val="af1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Char5">
    <w:name w:val="列出段落 Char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2">
    <w:name w:val="Quote"/>
    <w:basedOn w:val="a"/>
    <w:next w:val="a"/>
    <w:link w:val="Charc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Charc">
    <w:name w:val="引用 Char"/>
    <w:link w:val="af2"/>
    <w:uiPriority w:val="29"/>
    <w:rsid w:val="00AC1E74"/>
    <w:rPr>
      <w:i/>
      <w:sz w:val="24"/>
      <w:szCs w:val="24"/>
    </w:rPr>
  </w:style>
  <w:style w:type="paragraph" w:styleId="af3">
    <w:name w:val="Intense Quote"/>
    <w:basedOn w:val="a"/>
    <w:next w:val="a"/>
    <w:link w:val="Chard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Chard">
    <w:name w:val="明显引用 Char"/>
    <w:link w:val="af3"/>
    <w:uiPriority w:val="30"/>
    <w:rsid w:val="00AC1E74"/>
    <w:rPr>
      <w:b/>
      <w:i/>
      <w:sz w:val="24"/>
    </w:rPr>
  </w:style>
  <w:style w:type="character" w:styleId="af4">
    <w:name w:val="Subtle Emphasis"/>
    <w:uiPriority w:val="19"/>
    <w:qFormat/>
    <w:rsid w:val="00AC1E74"/>
    <w:rPr>
      <w:i/>
      <w:color w:val="5A5A5A"/>
    </w:rPr>
  </w:style>
  <w:style w:type="character" w:styleId="af5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6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7">
    <w:name w:val="Intense Reference"/>
    <w:uiPriority w:val="32"/>
    <w:qFormat/>
    <w:rsid w:val="00AC1E74"/>
    <w:rPr>
      <w:b/>
      <w:sz w:val="24"/>
      <w:u w:val="single"/>
    </w:rPr>
  </w:style>
  <w:style w:type="character" w:styleId="af8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9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0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9">
    <w:name w:val="index heading"/>
    <w:basedOn w:val="a"/>
    <w:next w:val="10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a">
    <w:name w:val="header"/>
    <w:basedOn w:val="a"/>
    <w:link w:val="Chare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e">
    <w:name w:val="页眉 Char"/>
    <w:basedOn w:val="a1"/>
    <w:link w:val="afa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b">
    <w:name w:val="footer"/>
    <w:basedOn w:val="a"/>
    <w:link w:val="Charf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f">
    <w:name w:val="页脚 Char"/>
    <w:basedOn w:val="a1"/>
    <w:link w:val="afb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c">
    <w:name w:val="Balloon Text"/>
    <w:basedOn w:val="a"/>
    <w:link w:val="Charf0"/>
    <w:uiPriority w:val="99"/>
    <w:semiHidden/>
    <w:unhideWhenUsed/>
    <w:rsid w:val="006647CA"/>
    <w:rPr>
      <w:sz w:val="18"/>
      <w:szCs w:val="18"/>
    </w:rPr>
  </w:style>
  <w:style w:type="character" w:customStyle="1" w:styleId="Charf0">
    <w:name w:val="批注框文本 Char"/>
    <w:basedOn w:val="a1"/>
    <w:link w:val="afc"/>
    <w:uiPriority w:val="99"/>
    <w:semiHidden/>
    <w:rsid w:val="006647CA"/>
    <w:rPr>
      <w:rFonts w:asciiTheme="minorHAnsi" w:eastAsiaTheme="minorEastAsia" w:hAnsiTheme="minorHAnsi"/>
      <w:sz w:val="18"/>
      <w:szCs w:val="18"/>
    </w:rPr>
  </w:style>
  <w:style w:type="character" w:styleId="afd">
    <w:name w:val="Hyperlink"/>
    <w:basedOn w:val="a1"/>
    <w:uiPriority w:val="99"/>
    <w:unhideWhenUsed/>
    <w:rsid w:val="00663314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Char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Char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Char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Char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Char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Char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Char1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8">
    <w:name w:val="垂直标题"/>
    <w:basedOn w:val="a"/>
    <w:link w:val="Char2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2">
    <w:name w:val="垂直标题 Char"/>
    <w:link w:val="a8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9">
    <w:name w:val="表头题注"/>
    <w:basedOn w:val="a7"/>
    <w:link w:val="Char3"/>
    <w:qFormat/>
    <w:rsid w:val="00AC1E74"/>
    <w:pPr>
      <w:keepNext/>
      <w:spacing w:beforeLines="50" w:before="50" w:afterLines="0" w:after="0"/>
    </w:pPr>
  </w:style>
  <w:style w:type="character" w:customStyle="1" w:styleId="Char3">
    <w:name w:val="表头题注 Char"/>
    <w:basedOn w:val="Char1"/>
    <w:link w:val="a9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a">
    <w:name w:val="表格尾注"/>
    <w:basedOn w:val="a0"/>
    <w:link w:val="Char4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4">
    <w:name w:val="表格尾注 Char"/>
    <w:basedOn w:val="Char5"/>
    <w:link w:val="aa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Char5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6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6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b">
    <w:name w:val="列出段落 (不缩进)"/>
    <w:basedOn w:val="a0"/>
    <w:next w:val="a0"/>
    <w:link w:val="Char7"/>
    <w:qFormat/>
    <w:rsid w:val="00AC1E74"/>
    <w:pPr>
      <w:ind w:firstLineChars="0" w:firstLine="0"/>
    </w:pPr>
  </w:style>
  <w:style w:type="character" w:customStyle="1" w:styleId="Char7">
    <w:name w:val="列出段落 (不缩进) Char"/>
    <w:basedOn w:val="Char5"/>
    <w:link w:val="ab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c">
    <w:name w:val="封面日期和单位"/>
    <w:basedOn w:val="a"/>
    <w:link w:val="Char8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8">
    <w:name w:val="封面日期和单位 Char"/>
    <w:basedOn w:val="a1"/>
    <w:link w:val="ac"/>
    <w:rsid w:val="00AC1E74"/>
    <w:rPr>
      <w:rFonts w:ascii="仿宋_GB2312" w:eastAsia="仿宋_GB2312"/>
      <w:b/>
      <w:sz w:val="32"/>
      <w:szCs w:val="36"/>
    </w:rPr>
  </w:style>
  <w:style w:type="character" w:customStyle="1" w:styleId="1Char">
    <w:name w:val="标题 1 Char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Char">
    <w:name w:val="标题 2 Char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Char">
    <w:name w:val="标题 3 Char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Char">
    <w:name w:val="标题 4 Char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Char">
    <w:name w:val="标题 5 Char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Char">
    <w:name w:val="标题 6 Char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Char1">
    <w:name w:val="题注 Char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d">
    <w:name w:val="Title"/>
    <w:basedOn w:val="a"/>
    <w:next w:val="a"/>
    <w:link w:val="Char9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Char9">
    <w:name w:val="标题 Char"/>
    <w:link w:val="ad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e">
    <w:name w:val="Subtitle"/>
    <w:basedOn w:val="a"/>
    <w:next w:val="a"/>
    <w:link w:val="Chara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Chara">
    <w:name w:val="副标题 Char"/>
    <w:link w:val="ae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">
    <w:name w:val="Strong"/>
    <w:basedOn w:val="a1"/>
    <w:uiPriority w:val="22"/>
    <w:qFormat/>
    <w:rsid w:val="00AC1E74"/>
    <w:rPr>
      <w:b/>
      <w:bCs/>
      <w:color w:val="auto"/>
    </w:rPr>
  </w:style>
  <w:style w:type="character" w:styleId="af0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1">
    <w:name w:val="No Spacing"/>
    <w:basedOn w:val="a"/>
    <w:link w:val="Charb"/>
    <w:uiPriority w:val="1"/>
    <w:qFormat/>
    <w:rsid w:val="00AC1E74"/>
    <w:rPr>
      <w:szCs w:val="32"/>
    </w:rPr>
  </w:style>
  <w:style w:type="character" w:customStyle="1" w:styleId="Charb">
    <w:name w:val="无间隔 Char"/>
    <w:link w:val="af1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Char5">
    <w:name w:val="列出段落 Char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2">
    <w:name w:val="Quote"/>
    <w:basedOn w:val="a"/>
    <w:next w:val="a"/>
    <w:link w:val="Charc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Charc">
    <w:name w:val="引用 Char"/>
    <w:link w:val="af2"/>
    <w:uiPriority w:val="29"/>
    <w:rsid w:val="00AC1E74"/>
    <w:rPr>
      <w:i/>
      <w:sz w:val="24"/>
      <w:szCs w:val="24"/>
    </w:rPr>
  </w:style>
  <w:style w:type="paragraph" w:styleId="af3">
    <w:name w:val="Intense Quote"/>
    <w:basedOn w:val="a"/>
    <w:next w:val="a"/>
    <w:link w:val="Chard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Chard">
    <w:name w:val="明显引用 Char"/>
    <w:link w:val="af3"/>
    <w:uiPriority w:val="30"/>
    <w:rsid w:val="00AC1E74"/>
    <w:rPr>
      <w:b/>
      <w:i/>
      <w:sz w:val="24"/>
    </w:rPr>
  </w:style>
  <w:style w:type="character" w:styleId="af4">
    <w:name w:val="Subtle Emphasis"/>
    <w:uiPriority w:val="19"/>
    <w:qFormat/>
    <w:rsid w:val="00AC1E74"/>
    <w:rPr>
      <w:i/>
      <w:color w:val="5A5A5A"/>
    </w:rPr>
  </w:style>
  <w:style w:type="character" w:styleId="af5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6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7">
    <w:name w:val="Intense Reference"/>
    <w:uiPriority w:val="32"/>
    <w:qFormat/>
    <w:rsid w:val="00AC1E74"/>
    <w:rPr>
      <w:b/>
      <w:sz w:val="24"/>
      <w:u w:val="single"/>
    </w:rPr>
  </w:style>
  <w:style w:type="character" w:styleId="af8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9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0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9">
    <w:name w:val="index heading"/>
    <w:basedOn w:val="a"/>
    <w:next w:val="10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a">
    <w:name w:val="header"/>
    <w:basedOn w:val="a"/>
    <w:link w:val="Chare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e">
    <w:name w:val="页眉 Char"/>
    <w:basedOn w:val="a1"/>
    <w:link w:val="afa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b">
    <w:name w:val="footer"/>
    <w:basedOn w:val="a"/>
    <w:link w:val="Charf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f">
    <w:name w:val="页脚 Char"/>
    <w:basedOn w:val="a1"/>
    <w:link w:val="afb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c">
    <w:name w:val="Balloon Text"/>
    <w:basedOn w:val="a"/>
    <w:link w:val="Charf0"/>
    <w:uiPriority w:val="99"/>
    <w:semiHidden/>
    <w:unhideWhenUsed/>
    <w:rsid w:val="006647CA"/>
    <w:rPr>
      <w:sz w:val="18"/>
      <w:szCs w:val="18"/>
    </w:rPr>
  </w:style>
  <w:style w:type="character" w:customStyle="1" w:styleId="Charf0">
    <w:name w:val="批注框文本 Char"/>
    <w:basedOn w:val="a1"/>
    <w:link w:val="afc"/>
    <w:uiPriority w:val="99"/>
    <w:semiHidden/>
    <w:rsid w:val="006647CA"/>
    <w:rPr>
      <w:rFonts w:asciiTheme="minorHAnsi" w:eastAsiaTheme="minorEastAsia" w:hAnsiTheme="minorHAnsi"/>
      <w:sz w:val="18"/>
      <w:szCs w:val="18"/>
    </w:rPr>
  </w:style>
  <w:style w:type="character" w:styleId="afd">
    <w:name w:val="Hyperlink"/>
    <w:basedOn w:val="a1"/>
    <w:uiPriority w:val="99"/>
    <w:unhideWhenUsed/>
    <w:rsid w:val="006633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blog.csdn.net/shi5201/article/details/39719019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0316;&#19994;lab\&#35745;&#31639;&#26426;&#32593;&#32476;\&#23454;&#39564;&#25253;&#21578;&#26684;&#24335;&#65288;20200301&#26356;&#26032;&#65289;%20-%20&#21103;&#2641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96E6A6-0153-4B4C-B14D-CD1917367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 - 副本.dotx</Template>
  <TotalTime>795</TotalTime>
  <Pages>19</Pages>
  <Words>144</Words>
  <Characters>825</Characters>
  <Application>Microsoft Office Word</Application>
  <DocSecurity>8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alantic Jim</dc:creator>
  <cp:lastModifiedBy>alantic Jim</cp:lastModifiedBy>
  <cp:revision>12</cp:revision>
  <dcterms:created xsi:type="dcterms:W3CDTF">2020-05-19T01:03:00Z</dcterms:created>
  <dcterms:modified xsi:type="dcterms:W3CDTF">2020-05-19T14:18:00Z</dcterms:modified>
</cp:coreProperties>
</file>